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9F622E" w:rsidRDefault="009F622E" w:rsidP="00C6554A">
      <w:pPr>
        <w:pStyle w:val="Title"/>
      </w:pPr>
    </w:p>
    <w:p w:rsidR="009F622E" w:rsidRDefault="009F622E" w:rsidP="00C6554A">
      <w:pPr>
        <w:pStyle w:val="Title"/>
      </w:pPr>
    </w:p>
    <w:p w:rsidR="009F622E" w:rsidRDefault="009F622E" w:rsidP="00C6554A">
      <w:pPr>
        <w:pStyle w:val="Title"/>
      </w:pPr>
    </w:p>
    <w:p w:rsidR="009F622E" w:rsidRDefault="009F622E" w:rsidP="00C6554A">
      <w:pPr>
        <w:pStyle w:val="Title"/>
      </w:pPr>
    </w:p>
    <w:p w:rsidR="009F622E" w:rsidRDefault="009F622E" w:rsidP="00C6554A">
      <w:pPr>
        <w:pStyle w:val="Title"/>
      </w:pPr>
    </w:p>
    <w:p w:rsidR="009F622E" w:rsidRDefault="009F622E" w:rsidP="00C6554A">
      <w:pPr>
        <w:pStyle w:val="Title"/>
      </w:pPr>
      <w:r>
        <w:t xml:space="preserve">Team IMTS </w:t>
      </w:r>
    </w:p>
    <w:p w:rsidR="00110F70" w:rsidRDefault="009F622E" w:rsidP="00110F70">
      <w:pPr>
        <w:pStyle w:val="Title"/>
      </w:pPr>
      <w:r>
        <w:t>Mobile Phones</w:t>
      </w:r>
    </w:p>
    <w:p w:rsidR="00C6554A" w:rsidRPr="001443E1" w:rsidRDefault="009F622E" w:rsidP="00C6554A">
      <w:pPr>
        <w:pStyle w:val="Subtitle"/>
        <w:rPr>
          <w:color w:val="000000" w:themeColor="text1"/>
        </w:rPr>
      </w:pPr>
      <w:r w:rsidRPr="001443E1">
        <w:rPr>
          <w:color w:val="000000" w:themeColor="text1"/>
        </w:rPr>
        <w:t>INF 440</w:t>
      </w:r>
      <w:r w:rsidR="00B20B98" w:rsidRPr="001443E1">
        <w:rPr>
          <w:color w:val="000000" w:themeColor="text1"/>
        </w:rPr>
        <w:t xml:space="preserve"> Technologies for e-commerce</w:t>
      </w:r>
    </w:p>
    <w:p w:rsidR="006C6C93" w:rsidRDefault="009F622E" w:rsidP="00C6554A">
      <w:pPr>
        <w:pStyle w:val="ContactInfo"/>
        <w:rPr>
          <w:color w:val="000000" w:themeColor="text1"/>
          <w:sz w:val="24"/>
          <w:szCs w:val="24"/>
        </w:rPr>
      </w:pPr>
      <w:r w:rsidRPr="00110F70">
        <w:rPr>
          <w:color w:val="000000" w:themeColor="text1"/>
          <w:sz w:val="24"/>
          <w:szCs w:val="24"/>
        </w:rPr>
        <w:t>Yana Aleksieva</w:t>
      </w:r>
      <w:r w:rsidR="00C6554A" w:rsidRPr="00110F70">
        <w:rPr>
          <w:color w:val="000000" w:themeColor="text1"/>
          <w:sz w:val="24"/>
          <w:szCs w:val="24"/>
        </w:rPr>
        <w:t xml:space="preserve"> | </w:t>
      </w:r>
      <w:r w:rsidRPr="00110F70">
        <w:rPr>
          <w:color w:val="000000" w:themeColor="text1"/>
          <w:sz w:val="24"/>
          <w:szCs w:val="24"/>
        </w:rPr>
        <w:t>Nikolay Babev</w:t>
      </w:r>
      <w:r w:rsidR="006C6C93">
        <w:rPr>
          <w:color w:val="000000" w:themeColor="text1"/>
          <w:sz w:val="24"/>
          <w:szCs w:val="24"/>
        </w:rPr>
        <w:t xml:space="preserve"> </w:t>
      </w:r>
    </w:p>
    <w:p w:rsidR="00C6554A" w:rsidRPr="00110F70" w:rsidRDefault="006C6C93" w:rsidP="00C6554A">
      <w:pPr>
        <w:pStyle w:val="ContactInfo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04/20/2017</w:t>
      </w:r>
      <w:r w:rsidR="00C6554A" w:rsidRPr="00110F70">
        <w:rPr>
          <w:sz w:val="24"/>
          <w:szCs w:val="24"/>
        </w:rPr>
        <w:br w:type="page"/>
      </w:r>
    </w:p>
    <w:p w:rsidR="00721FCA" w:rsidRDefault="00721FCA" w:rsidP="00213C5E">
      <w:pPr>
        <w:pStyle w:val="Heading1"/>
        <w:rPr>
          <w:rFonts w:ascii="Arial" w:hAnsi="Arial" w:cs="Arial"/>
          <w:b/>
          <w:sz w:val="28"/>
          <w:szCs w:val="28"/>
        </w:rPr>
      </w:pPr>
    </w:p>
    <w:p w:rsidR="00721FCA" w:rsidRDefault="00721FCA" w:rsidP="00213C5E">
      <w:pPr>
        <w:pStyle w:val="Heading1"/>
        <w:rPr>
          <w:rFonts w:ascii="Arial" w:hAnsi="Arial" w:cs="Arial"/>
          <w:b/>
          <w:sz w:val="28"/>
          <w:szCs w:val="28"/>
        </w:rPr>
      </w:pPr>
    </w:p>
    <w:p w:rsidR="00F75419" w:rsidRDefault="00F75419" w:rsidP="00F75419"/>
    <w:p w:rsidR="00F75419" w:rsidRDefault="00F75419" w:rsidP="00F75419"/>
    <w:p w:rsidR="00F75419" w:rsidRPr="00F75419" w:rsidRDefault="00F75419" w:rsidP="00F75419"/>
    <w:p w:rsidR="00721FCA" w:rsidRDefault="00721FCA" w:rsidP="00213C5E">
      <w:pPr>
        <w:pStyle w:val="Heading1"/>
        <w:rPr>
          <w:rFonts w:ascii="Arial" w:hAnsi="Arial" w:cs="Arial"/>
          <w:b/>
          <w:sz w:val="28"/>
          <w:szCs w:val="28"/>
        </w:rPr>
      </w:pPr>
    </w:p>
    <w:p w:rsidR="00721FCA" w:rsidRDefault="00721FCA" w:rsidP="00213C5E">
      <w:pPr>
        <w:pStyle w:val="Heading1"/>
        <w:rPr>
          <w:rFonts w:ascii="Arial" w:hAnsi="Arial" w:cs="Arial"/>
          <w:b/>
          <w:sz w:val="28"/>
          <w:szCs w:val="28"/>
        </w:rPr>
      </w:pPr>
    </w:p>
    <w:p w:rsidR="00721FCA" w:rsidRDefault="00721FCA" w:rsidP="00213C5E">
      <w:pPr>
        <w:pStyle w:val="Heading1"/>
        <w:rPr>
          <w:rFonts w:ascii="Arial" w:hAnsi="Arial" w:cs="Arial"/>
          <w:b/>
          <w:i/>
          <w:sz w:val="28"/>
          <w:szCs w:val="28"/>
        </w:rPr>
      </w:pPr>
      <w:r w:rsidRPr="00721FCA">
        <w:rPr>
          <w:rFonts w:ascii="Arial" w:hAnsi="Arial" w:cs="Arial"/>
          <w:b/>
          <w:i/>
          <w:sz w:val="28"/>
          <w:szCs w:val="28"/>
        </w:rPr>
        <w:t>“WE HEREBY DECLARE THAT THE SUBMITTED PROJECT IS ALL OUR OWN WORK. WE DID NOT COPY THE SOFTWARE FROM SOMEONE OR SOMEWHERE ELSE. NO ONE BUT US DEVELOPED THE SOFTWARE.”</w:t>
      </w:r>
    </w:p>
    <w:p w:rsidR="00721FCA" w:rsidRDefault="00721FCA" w:rsidP="00721FCA"/>
    <w:p w:rsidR="00721FCA" w:rsidRDefault="00721FCA" w:rsidP="00721FCA"/>
    <w:p w:rsidR="00721FCA" w:rsidRDefault="00721FCA" w:rsidP="00721FCA"/>
    <w:p w:rsidR="00721FCA" w:rsidRPr="00721FCA" w:rsidRDefault="00721FCA" w:rsidP="00721FCA">
      <w:pPr>
        <w:rPr>
          <w:b/>
        </w:rPr>
      </w:pPr>
      <w:r w:rsidRPr="00721FCA">
        <w:rPr>
          <w:rFonts w:ascii="Arial" w:hAnsi="Arial" w:cs="Arial"/>
          <w:b/>
          <w:sz w:val="28"/>
          <w:szCs w:val="28"/>
        </w:rPr>
        <w:t>YANA ALEKSIEVA</w:t>
      </w:r>
      <w:r>
        <w:rPr>
          <w:rFonts w:ascii="Arial" w:hAnsi="Arial" w:cs="Arial"/>
          <w:b/>
          <w:sz w:val="28"/>
          <w:szCs w:val="28"/>
        </w:rPr>
        <w:t xml:space="preserve">                                        NIKOLAY BABEV</w:t>
      </w:r>
    </w:p>
    <w:p w:rsidR="00721FCA" w:rsidRPr="00721FCA" w:rsidRDefault="00721FCA" w:rsidP="00721FCA"/>
    <w:p w:rsidR="00721FCA" w:rsidRDefault="00721FCA" w:rsidP="00213C5E">
      <w:pPr>
        <w:pStyle w:val="Heading1"/>
        <w:rPr>
          <w:rFonts w:ascii="Arial" w:hAnsi="Arial" w:cs="Arial"/>
          <w:b/>
          <w:sz w:val="28"/>
          <w:szCs w:val="28"/>
        </w:rPr>
      </w:pPr>
    </w:p>
    <w:p w:rsidR="00721FCA" w:rsidRDefault="00721FCA" w:rsidP="00213C5E">
      <w:pPr>
        <w:pStyle w:val="Heading1"/>
        <w:rPr>
          <w:rFonts w:ascii="Arial" w:hAnsi="Arial" w:cs="Arial"/>
          <w:b/>
          <w:sz w:val="28"/>
          <w:szCs w:val="28"/>
        </w:rPr>
      </w:pPr>
    </w:p>
    <w:p w:rsidR="00D0065D" w:rsidRDefault="00D0065D" w:rsidP="00D0065D"/>
    <w:p w:rsidR="00D0065D" w:rsidRDefault="00D0065D" w:rsidP="00D0065D"/>
    <w:p w:rsidR="00D0065D" w:rsidRDefault="00D0065D" w:rsidP="00D0065D"/>
    <w:p w:rsidR="00D0065D" w:rsidRDefault="00D0065D" w:rsidP="00D0065D"/>
    <w:p w:rsidR="00721FCA" w:rsidRDefault="00721FCA" w:rsidP="00213C5E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524F8C" w:rsidRPr="00524F8C" w:rsidRDefault="00524F8C" w:rsidP="00524F8C"/>
    <w:p w:rsidR="00583AA8" w:rsidRDefault="00F63058" w:rsidP="00213C5E">
      <w:pPr>
        <w:pStyle w:val="Heading1"/>
        <w:rPr>
          <w:rFonts w:ascii="Arial" w:hAnsi="Arial" w:cs="Arial"/>
          <w:b/>
          <w:sz w:val="28"/>
          <w:szCs w:val="28"/>
        </w:rPr>
      </w:pPr>
      <w:r w:rsidRPr="00F63058">
        <w:rPr>
          <w:rFonts w:ascii="Arial" w:hAnsi="Arial" w:cs="Arial"/>
          <w:b/>
          <w:sz w:val="28"/>
          <w:szCs w:val="28"/>
        </w:rPr>
        <w:lastRenderedPageBreak/>
        <w:t>The functions/methods that each member individually was responsible for designing and implementing</w:t>
      </w:r>
    </w:p>
    <w:p w:rsidR="00213C5E" w:rsidRPr="00213C5E" w:rsidRDefault="00213C5E" w:rsidP="00213C5E"/>
    <w:p w:rsidR="00CC727F" w:rsidRDefault="003C01E1" w:rsidP="00C15BC9">
      <w:pPr>
        <w:pStyle w:val="Heading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</w:t>
      </w:r>
      <w:r w:rsidR="00F63058" w:rsidRPr="00F63058">
        <w:rPr>
          <w:rFonts w:ascii="Arial" w:hAnsi="Arial" w:cs="Arial"/>
          <w:b/>
          <w:sz w:val="28"/>
          <w:szCs w:val="28"/>
        </w:rPr>
        <w:t xml:space="preserve">escription of which functions/methods are used to implement the functionality of </w:t>
      </w:r>
      <w:r>
        <w:rPr>
          <w:rFonts w:ascii="Arial" w:hAnsi="Arial" w:cs="Arial"/>
          <w:b/>
          <w:sz w:val="28"/>
          <w:szCs w:val="28"/>
        </w:rPr>
        <w:t>each</w:t>
      </w:r>
      <w:r w:rsidR="00F63058" w:rsidRPr="00F63058">
        <w:rPr>
          <w:rFonts w:ascii="Arial" w:hAnsi="Arial" w:cs="Arial"/>
          <w:b/>
          <w:sz w:val="28"/>
          <w:szCs w:val="28"/>
        </w:rPr>
        <w:t xml:space="preserve"> feature</w:t>
      </w:r>
    </w:p>
    <w:p w:rsidR="00213C5E" w:rsidRPr="00213C5E" w:rsidRDefault="00213C5E" w:rsidP="00213C5E"/>
    <w:p w:rsidR="00CC727F" w:rsidRPr="00CC727F" w:rsidRDefault="00CC727F" w:rsidP="00CC727F">
      <w:pPr>
        <w:rPr>
          <w:b/>
          <w:color w:val="0D0D0D" w:themeColor="text1" w:themeTint="F2"/>
          <w:sz w:val="24"/>
          <w:szCs w:val="24"/>
          <w:u w:val="single"/>
        </w:rPr>
      </w:pPr>
      <w:r w:rsidRPr="00CC727F">
        <w:rPr>
          <w:b/>
          <w:color w:val="0D0D0D" w:themeColor="text1" w:themeTint="F2"/>
          <w:sz w:val="24"/>
          <w:szCs w:val="24"/>
          <w:u w:val="single"/>
        </w:rPr>
        <w:t>Feature 1:</w:t>
      </w:r>
    </w:p>
    <w:p w:rsidR="00B308BF" w:rsidRDefault="00B308BF" w:rsidP="00CF072C">
      <w:pPr>
        <w:rPr>
          <w:color w:val="000000" w:themeColor="text1"/>
          <w:sz w:val="24"/>
          <w:szCs w:val="24"/>
        </w:rPr>
      </w:pPr>
      <w:r w:rsidRPr="00B308BF">
        <w:rPr>
          <w:color w:val="000000" w:themeColor="text1"/>
          <w:sz w:val="24"/>
          <w:szCs w:val="24"/>
        </w:rPr>
        <w:t>Allow any user to view all article titles and their abstracts.</w:t>
      </w:r>
    </w:p>
    <w:p w:rsidR="0046651C" w:rsidRDefault="0046651C" w:rsidP="00CF072C">
      <w:pPr>
        <w:rPr>
          <w:color w:val="000000" w:themeColor="text1"/>
          <w:sz w:val="24"/>
          <w:szCs w:val="24"/>
        </w:rPr>
      </w:pPr>
    </w:p>
    <w:p w:rsidR="00CF072C" w:rsidRPr="00CC727F" w:rsidRDefault="00CF072C" w:rsidP="00CF072C">
      <w:pPr>
        <w:rPr>
          <w:b/>
          <w:color w:val="0D0D0D" w:themeColor="text1" w:themeTint="F2"/>
          <w:sz w:val="24"/>
          <w:szCs w:val="24"/>
          <w:u w:val="single"/>
        </w:rPr>
      </w:pPr>
      <w:r>
        <w:rPr>
          <w:b/>
          <w:color w:val="0D0D0D" w:themeColor="text1" w:themeTint="F2"/>
          <w:sz w:val="24"/>
          <w:szCs w:val="24"/>
          <w:u w:val="single"/>
        </w:rPr>
        <w:t>Feature 2</w:t>
      </w:r>
      <w:r w:rsidRPr="00CC727F">
        <w:rPr>
          <w:b/>
          <w:color w:val="0D0D0D" w:themeColor="text1" w:themeTint="F2"/>
          <w:sz w:val="24"/>
          <w:szCs w:val="24"/>
          <w:u w:val="single"/>
        </w:rPr>
        <w:t>:</w:t>
      </w:r>
    </w:p>
    <w:p w:rsidR="00D23583" w:rsidRDefault="00EE5B8C" w:rsidP="00CF072C">
      <w:pPr>
        <w:rPr>
          <w:color w:val="000000" w:themeColor="text1"/>
          <w:sz w:val="24"/>
          <w:szCs w:val="24"/>
        </w:rPr>
      </w:pPr>
      <w:r w:rsidRPr="00EE5B8C">
        <w:rPr>
          <w:color w:val="000000" w:themeColor="text1"/>
          <w:sz w:val="24"/>
          <w:szCs w:val="24"/>
        </w:rPr>
        <w:t>Allow any registered user to view any full article (Word document) which has been uploaded to the website.</w:t>
      </w:r>
    </w:p>
    <w:p w:rsidR="00CF072C" w:rsidRPr="00CC727F" w:rsidRDefault="00CF072C" w:rsidP="00CF072C">
      <w:pPr>
        <w:rPr>
          <w:b/>
          <w:color w:val="0D0D0D" w:themeColor="text1" w:themeTint="F2"/>
          <w:sz w:val="24"/>
          <w:szCs w:val="24"/>
          <w:u w:val="single"/>
        </w:rPr>
      </w:pPr>
      <w:r>
        <w:rPr>
          <w:b/>
          <w:color w:val="0D0D0D" w:themeColor="text1" w:themeTint="F2"/>
          <w:sz w:val="24"/>
          <w:szCs w:val="24"/>
          <w:u w:val="single"/>
        </w:rPr>
        <w:t>Feature 3</w:t>
      </w:r>
      <w:r w:rsidRPr="00CC727F">
        <w:rPr>
          <w:b/>
          <w:color w:val="0D0D0D" w:themeColor="text1" w:themeTint="F2"/>
          <w:sz w:val="24"/>
          <w:szCs w:val="24"/>
          <w:u w:val="single"/>
        </w:rPr>
        <w:t>:</w:t>
      </w:r>
    </w:p>
    <w:p w:rsidR="00291706" w:rsidRPr="00291706" w:rsidRDefault="00E24644" w:rsidP="00291706">
      <w:pPr>
        <w:rPr>
          <w:color w:val="000000" w:themeColor="text1"/>
          <w:sz w:val="24"/>
          <w:szCs w:val="24"/>
        </w:rPr>
      </w:pPr>
      <w:r w:rsidRPr="00E24644">
        <w:rPr>
          <w:color w:val="000000" w:themeColor="text1"/>
          <w:sz w:val="24"/>
          <w:szCs w:val="24"/>
        </w:rPr>
        <w:t>Allow any author of an article (who must be a registered user) to modify the article’s content, or delete it.</w:t>
      </w:r>
    </w:p>
    <w:p w:rsidR="00213C5E" w:rsidRDefault="003C01E1" w:rsidP="00CF1C49">
      <w:pPr>
        <w:pStyle w:val="Heading1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Pr="003C01E1">
        <w:rPr>
          <w:rFonts w:ascii="Arial" w:hAnsi="Arial" w:cs="Arial"/>
          <w:b/>
          <w:sz w:val="28"/>
          <w:szCs w:val="28"/>
        </w:rPr>
        <w:t>cceptance tes</w:t>
      </w:r>
      <w:r>
        <w:rPr>
          <w:rFonts w:ascii="Arial" w:hAnsi="Arial" w:cs="Arial"/>
          <w:b/>
          <w:sz w:val="28"/>
          <w:szCs w:val="28"/>
        </w:rPr>
        <w:t xml:space="preserve">ts </w:t>
      </w:r>
    </w:p>
    <w:p w:rsidR="00DB2164" w:rsidRPr="00DB2164" w:rsidRDefault="00DB2164" w:rsidP="00DB2164"/>
    <w:p w:rsidR="00620912" w:rsidRPr="00CC727F" w:rsidRDefault="00620912" w:rsidP="00620912">
      <w:pPr>
        <w:rPr>
          <w:b/>
          <w:color w:val="0D0D0D" w:themeColor="text1" w:themeTint="F2"/>
          <w:sz w:val="24"/>
          <w:szCs w:val="24"/>
          <w:u w:val="single"/>
        </w:rPr>
      </w:pPr>
      <w:r w:rsidRPr="00CC727F">
        <w:rPr>
          <w:b/>
          <w:color w:val="0D0D0D" w:themeColor="text1" w:themeTint="F2"/>
          <w:sz w:val="24"/>
          <w:szCs w:val="24"/>
          <w:u w:val="single"/>
        </w:rPr>
        <w:t>Feature 1:</w:t>
      </w:r>
    </w:p>
    <w:p w:rsidR="007734C3" w:rsidRDefault="007734C3" w:rsidP="007734C3">
      <w:pPr>
        <w:rPr>
          <w:color w:val="000000" w:themeColor="text1"/>
          <w:sz w:val="24"/>
          <w:szCs w:val="24"/>
        </w:rPr>
      </w:pPr>
      <w:r w:rsidRPr="00B308BF">
        <w:rPr>
          <w:color w:val="000000" w:themeColor="text1"/>
          <w:sz w:val="24"/>
          <w:szCs w:val="24"/>
        </w:rPr>
        <w:t>Allow any user to view all article titles and their abstracts.</w:t>
      </w:r>
    </w:p>
    <w:p w:rsidR="00620912" w:rsidRDefault="002A2A4D" w:rsidP="006209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Acceptance Test</w:t>
      </w:r>
      <w:r w:rsidR="00EA3424">
        <w:rPr>
          <w:color w:val="0D0D0D" w:themeColor="text1" w:themeTint="F2"/>
          <w:sz w:val="24"/>
          <w:szCs w:val="24"/>
        </w:rPr>
        <w:t>s:</w:t>
      </w:r>
    </w:p>
    <w:p w:rsidR="008A0276" w:rsidRDefault="008A0276" w:rsidP="006209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62492F">
        <w:rPr>
          <w:color w:val="0D0D0D" w:themeColor="text1" w:themeTint="F2"/>
          <w:sz w:val="24"/>
          <w:szCs w:val="24"/>
        </w:rPr>
        <w:t>When any user enters the website, he/she is prompted with welcome page and redirection buttons to browse articles – PASSED.</w:t>
      </w:r>
    </w:p>
    <w:p w:rsidR="0062492F" w:rsidRDefault="0062492F" w:rsidP="006209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When any user clicks on the button Browse, he/she can </w:t>
      </w:r>
      <w:r w:rsidR="004C4E32">
        <w:rPr>
          <w:color w:val="0D0D0D" w:themeColor="text1" w:themeTint="F2"/>
          <w:sz w:val="24"/>
          <w:szCs w:val="24"/>
        </w:rPr>
        <w:t>browse around all articles – PASSED.</w:t>
      </w:r>
    </w:p>
    <w:p w:rsidR="004C4E32" w:rsidRDefault="004C4E32" w:rsidP="006209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 Any user can browse the articles without editing them – PASSED.</w:t>
      </w:r>
    </w:p>
    <w:p w:rsidR="004C4E32" w:rsidRDefault="004C4E32" w:rsidP="006209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>- In order to edit articles from the Browse, any user should login – PASSED.</w:t>
      </w:r>
    </w:p>
    <w:p w:rsidR="004C4E32" w:rsidRDefault="004C4E32" w:rsidP="006209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 Any user is prompted a message to enter his/her profile in order to see full information for his/her own articles – PASSED.</w:t>
      </w:r>
    </w:p>
    <w:p w:rsidR="00D555AB" w:rsidRPr="00D555AB" w:rsidRDefault="00D555AB" w:rsidP="00620912">
      <w:pPr>
        <w:rPr>
          <w:b/>
          <w:color w:val="0D0D0D" w:themeColor="text1" w:themeTint="F2"/>
          <w:sz w:val="24"/>
          <w:szCs w:val="24"/>
          <w:u w:val="single"/>
        </w:rPr>
      </w:pPr>
      <w:r>
        <w:rPr>
          <w:b/>
          <w:color w:val="0D0D0D" w:themeColor="text1" w:themeTint="F2"/>
          <w:sz w:val="24"/>
          <w:szCs w:val="24"/>
          <w:u w:val="single"/>
        </w:rPr>
        <w:t>Feature 2:</w:t>
      </w:r>
    </w:p>
    <w:p w:rsidR="007734C3" w:rsidRDefault="007734C3" w:rsidP="007734C3">
      <w:pPr>
        <w:rPr>
          <w:color w:val="000000" w:themeColor="text1"/>
          <w:sz w:val="24"/>
          <w:szCs w:val="24"/>
        </w:rPr>
      </w:pPr>
      <w:r w:rsidRPr="00EE5B8C">
        <w:rPr>
          <w:color w:val="000000" w:themeColor="text1"/>
          <w:sz w:val="24"/>
          <w:szCs w:val="24"/>
        </w:rPr>
        <w:t>Allow any registered user to view any full article (Word document) which has been uploaded to the website.</w:t>
      </w:r>
    </w:p>
    <w:p w:rsidR="006737CF" w:rsidRDefault="006737CF" w:rsidP="006737CF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Acceptance Tests:</w:t>
      </w:r>
    </w:p>
    <w:p w:rsidR="00F86B7B" w:rsidRDefault="004365E9" w:rsidP="004365E9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F86B7B">
        <w:rPr>
          <w:color w:val="0D0D0D" w:themeColor="text1" w:themeTint="F2"/>
          <w:sz w:val="24"/>
          <w:szCs w:val="24"/>
        </w:rPr>
        <w:t>Any user can view the articles without editing – PASSED.</w:t>
      </w:r>
    </w:p>
    <w:p w:rsidR="004365E9" w:rsidRDefault="00F86B7B" w:rsidP="004365E9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 Any registered user can view full information for the uploaded articles on the website – PASSED.</w:t>
      </w:r>
      <w:r w:rsidR="001A1D9F">
        <w:rPr>
          <w:color w:val="0D0D0D" w:themeColor="text1" w:themeTint="F2"/>
          <w:sz w:val="24"/>
          <w:szCs w:val="24"/>
        </w:rPr>
        <w:t xml:space="preserve"> </w:t>
      </w:r>
    </w:p>
    <w:p w:rsidR="00C24198" w:rsidRDefault="00C24198" w:rsidP="002442E8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E804D6">
        <w:rPr>
          <w:color w:val="0D0D0D" w:themeColor="text1" w:themeTint="F2"/>
          <w:sz w:val="24"/>
          <w:szCs w:val="24"/>
        </w:rPr>
        <w:t>Registered users are able to browse over the full information of the articles – PASSED.</w:t>
      </w:r>
    </w:p>
    <w:p w:rsidR="00F7134D" w:rsidRDefault="00F7134D" w:rsidP="002442E8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 Only registered users can see the full information about the articles – PASSED.</w:t>
      </w:r>
    </w:p>
    <w:p w:rsidR="002442E8" w:rsidRPr="00D555AB" w:rsidRDefault="002442E8" w:rsidP="002442E8">
      <w:pPr>
        <w:rPr>
          <w:b/>
          <w:color w:val="0D0D0D" w:themeColor="text1" w:themeTint="F2"/>
          <w:sz w:val="24"/>
          <w:szCs w:val="24"/>
          <w:u w:val="single"/>
        </w:rPr>
      </w:pPr>
      <w:r>
        <w:rPr>
          <w:b/>
          <w:color w:val="0D0D0D" w:themeColor="text1" w:themeTint="F2"/>
          <w:sz w:val="24"/>
          <w:szCs w:val="24"/>
          <w:u w:val="single"/>
        </w:rPr>
        <w:t>Feature 3:</w:t>
      </w:r>
    </w:p>
    <w:p w:rsidR="00EE6DFF" w:rsidRPr="00291706" w:rsidRDefault="00EE6DFF" w:rsidP="00EE6DFF">
      <w:pPr>
        <w:rPr>
          <w:color w:val="000000" w:themeColor="text1"/>
          <w:sz w:val="24"/>
          <w:szCs w:val="24"/>
        </w:rPr>
      </w:pPr>
      <w:r w:rsidRPr="00E24644">
        <w:rPr>
          <w:color w:val="000000" w:themeColor="text1"/>
          <w:sz w:val="24"/>
          <w:szCs w:val="24"/>
        </w:rPr>
        <w:t>Allow any author of an article (who must be a registered user) to modify the article’s content, or delete it.</w:t>
      </w:r>
    </w:p>
    <w:p w:rsidR="002D3CE8" w:rsidRDefault="002D3CE8" w:rsidP="00620912">
      <w:pPr>
        <w:rPr>
          <w:color w:val="0D0D0D" w:themeColor="text1" w:themeTint="F2"/>
          <w:sz w:val="24"/>
          <w:szCs w:val="24"/>
        </w:rPr>
      </w:pPr>
    </w:p>
    <w:p w:rsidR="006737CF" w:rsidRDefault="000B5974" w:rsidP="0062091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Acceptance Tests:</w:t>
      </w:r>
    </w:p>
    <w:p w:rsidR="002D3CE8" w:rsidRDefault="0032086E" w:rsidP="002D3CE8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</w:t>
      </w:r>
      <w:r w:rsidR="002D3CE8">
        <w:rPr>
          <w:color w:val="0D0D0D" w:themeColor="text1" w:themeTint="F2"/>
          <w:sz w:val="24"/>
          <w:szCs w:val="24"/>
        </w:rPr>
        <w:t>Only registered users can see the full information about the articles – PASSED.</w:t>
      </w:r>
    </w:p>
    <w:p w:rsidR="002D3CE8" w:rsidRDefault="002D3CE8" w:rsidP="002D3CE8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 Only registered users can modify article’s content – PASSED.</w:t>
      </w:r>
    </w:p>
    <w:p w:rsidR="006A1F7C" w:rsidRDefault="006A1F7C" w:rsidP="006A1F7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Only registered users can </w:t>
      </w:r>
      <w:r>
        <w:rPr>
          <w:color w:val="0D0D0D" w:themeColor="text1" w:themeTint="F2"/>
          <w:sz w:val="24"/>
          <w:szCs w:val="24"/>
        </w:rPr>
        <w:t>delete</w:t>
      </w:r>
      <w:r>
        <w:rPr>
          <w:color w:val="0D0D0D" w:themeColor="text1" w:themeTint="F2"/>
          <w:sz w:val="24"/>
          <w:szCs w:val="24"/>
        </w:rPr>
        <w:t xml:space="preserve"> article’s content – PASSED.</w:t>
      </w:r>
    </w:p>
    <w:p w:rsidR="00210913" w:rsidRDefault="00210913" w:rsidP="006A1F7C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 Non-registered users can only browse around articles without modifying article’s content – PASSED.</w:t>
      </w:r>
    </w:p>
    <w:p w:rsidR="00210913" w:rsidRDefault="00210913" w:rsidP="00210913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- Non-registered users can only browse around articles without </w:t>
      </w:r>
      <w:r>
        <w:rPr>
          <w:color w:val="0D0D0D" w:themeColor="text1" w:themeTint="F2"/>
          <w:sz w:val="24"/>
          <w:szCs w:val="24"/>
        </w:rPr>
        <w:t>deleting</w:t>
      </w:r>
      <w:r>
        <w:rPr>
          <w:color w:val="0D0D0D" w:themeColor="text1" w:themeTint="F2"/>
          <w:sz w:val="24"/>
          <w:szCs w:val="24"/>
        </w:rPr>
        <w:t xml:space="preserve"> article’s content – PASSED.</w:t>
      </w:r>
    </w:p>
    <w:p w:rsidR="0043687F" w:rsidRDefault="0043687F" w:rsidP="00210913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- User gets Success Page when he/she has successfully modified an article – PASSED.</w:t>
      </w:r>
    </w:p>
    <w:p w:rsidR="00C375C2" w:rsidRDefault="00C375C2" w:rsidP="00C375C2">
      <w:p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 xml:space="preserve">- User gets Success Page when he/she has successfully </w:t>
      </w:r>
      <w:r>
        <w:rPr>
          <w:color w:val="0D0D0D" w:themeColor="text1" w:themeTint="F2"/>
          <w:sz w:val="24"/>
          <w:szCs w:val="24"/>
        </w:rPr>
        <w:t>deleted</w:t>
      </w:r>
      <w:bookmarkStart w:id="5" w:name="_GoBack"/>
      <w:bookmarkEnd w:id="5"/>
      <w:r>
        <w:rPr>
          <w:color w:val="0D0D0D" w:themeColor="text1" w:themeTint="F2"/>
          <w:sz w:val="24"/>
          <w:szCs w:val="24"/>
        </w:rPr>
        <w:t xml:space="preserve"> an article – PASSED.</w:t>
      </w:r>
    </w:p>
    <w:p w:rsidR="00210913" w:rsidRDefault="00210913" w:rsidP="006A1F7C">
      <w:pPr>
        <w:rPr>
          <w:color w:val="0D0D0D" w:themeColor="text1" w:themeTint="F2"/>
          <w:sz w:val="24"/>
          <w:szCs w:val="24"/>
        </w:rPr>
      </w:pPr>
    </w:p>
    <w:p w:rsidR="002D3CE8" w:rsidRDefault="002D3CE8" w:rsidP="002D3CE8">
      <w:pPr>
        <w:rPr>
          <w:color w:val="0D0D0D" w:themeColor="text1" w:themeTint="F2"/>
          <w:sz w:val="24"/>
          <w:szCs w:val="24"/>
        </w:rPr>
      </w:pPr>
    </w:p>
    <w:p w:rsidR="00DF4C19" w:rsidRDefault="00DF4C19">
      <w:pPr>
        <w:rPr>
          <w:color w:val="0D0D0D" w:themeColor="text1" w:themeTint="F2"/>
          <w:sz w:val="24"/>
          <w:szCs w:val="24"/>
        </w:rPr>
      </w:pPr>
    </w:p>
    <w:sectPr w:rsidR="00DF4C19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C4" w:rsidRDefault="00DA16C4" w:rsidP="00C6554A">
      <w:pPr>
        <w:spacing w:before="0" w:after="0" w:line="240" w:lineRule="auto"/>
      </w:pPr>
      <w:r>
        <w:separator/>
      </w:r>
    </w:p>
  </w:endnote>
  <w:endnote w:type="continuationSeparator" w:id="0">
    <w:p w:rsidR="00DA16C4" w:rsidRDefault="00DA16C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375C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C4" w:rsidRDefault="00DA16C4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16C4" w:rsidRDefault="00DA16C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B365583"/>
    <w:multiLevelType w:val="hybridMultilevel"/>
    <w:tmpl w:val="AB68367A"/>
    <w:lvl w:ilvl="0" w:tplc="0874893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2E"/>
    <w:rsid w:val="000151E7"/>
    <w:rsid w:val="00022896"/>
    <w:rsid w:val="000253AB"/>
    <w:rsid w:val="0003221D"/>
    <w:rsid w:val="000652DA"/>
    <w:rsid w:val="000805EE"/>
    <w:rsid w:val="00092E57"/>
    <w:rsid w:val="000B5974"/>
    <w:rsid w:val="00110F70"/>
    <w:rsid w:val="001206C3"/>
    <w:rsid w:val="001443E1"/>
    <w:rsid w:val="001446D2"/>
    <w:rsid w:val="001A1D9F"/>
    <w:rsid w:val="002060AD"/>
    <w:rsid w:val="00210913"/>
    <w:rsid w:val="00213C5E"/>
    <w:rsid w:val="002442E8"/>
    <w:rsid w:val="002508BC"/>
    <w:rsid w:val="002554CD"/>
    <w:rsid w:val="00262DEE"/>
    <w:rsid w:val="00291706"/>
    <w:rsid w:val="00293B83"/>
    <w:rsid w:val="002A2A4D"/>
    <w:rsid w:val="002B4294"/>
    <w:rsid w:val="002D2F1E"/>
    <w:rsid w:val="002D3CE8"/>
    <w:rsid w:val="00303AC0"/>
    <w:rsid w:val="0032086E"/>
    <w:rsid w:val="00332CDC"/>
    <w:rsid w:val="00333D0D"/>
    <w:rsid w:val="003347E1"/>
    <w:rsid w:val="00341631"/>
    <w:rsid w:val="0036287B"/>
    <w:rsid w:val="0038085C"/>
    <w:rsid w:val="003C01E1"/>
    <w:rsid w:val="003E4D09"/>
    <w:rsid w:val="00415E23"/>
    <w:rsid w:val="00416F6A"/>
    <w:rsid w:val="00430FEC"/>
    <w:rsid w:val="004365E9"/>
    <w:rsid w:val="0043687F"/>
    <w:rsid w:val="00441547"/>
    <w:rsid w:val="0046651C"/>
    <w:rsid w:val="00483E96"/>
    <w:rsid w:val="004C049F"/>
    <w:rsid w:val="004C4E32"/>
    <w:rsid w:val="004F02E8"/>
    <w:rsid w:val="005000E2"/>
    <w:rsid w:val="00523BDA"/>
    <w:rsid w:val="00524F8C"/>
    <w:rsid w:val="005634F5"/>
    <w:rsid w:val="00581B43"/>
    <w:rsid w:val="00583AA8"/>
    <w:rsid w:val="005D561E"/>
    <w:rsid w:val="005E2A87"/>
    <w:rsid w:val="00620912"/>
    <w:rsid w:val="0062492F"/>
    <w:rsid w:val="006262A1"/>
    <w:rsid w:val="0064467E"/>
    <w:rsid w:val="006737CF"/>
    <w:rsid w:val="00673824"/>
    <w:rsid w:val="006A1F7C"/>
    <w:rsid w:val="006A3CE7"/>
    <w:rsid w:val="006C2632"/>
    <w:rsid w:val="006C593B"/>
    <w:rsid w:val="006C6C93"/>
    <w:rsid w:val="006F0A68"/>
    <w:rsid w:val="006F339D"/>
    <w:rsid w:val="00721FCA"/>
    <w:rsid w:val="00732AE8"/>
    <w:rsid w:val="00756F44"/>
    <w:rsid w:val="007734C3"/>
    <w:rsid w:val="007A4C0A"/>
    <w:rsid w:val="00837D53"/>
    <w:rsid w:val="00853652"/>
    <w:rsid w:val="008A0276"/>
    <w:rsid w:val="008D5096"/>
    <w:rsid w:val="008E16AC"/>
    <w:rsid w:val="009571FA"/>
    <w:rsid w:val="009D0DC8"/>
    <w:rsid w:val="009F622E"/>
    <w:rsid w:val="00A34FE4"/>
    <w:rsid w:val="00B03EB7"/>
    <w:rsid w:val="00B20B98"/>
    <w:rsid w:val="00B2408C"/>
    <w:rsid w:val="00B308BF"/>
    <w:rsid w:val="00B83A7B"/>
    <w:rsid w:val="00BB4F3D"/>
    <w:rsid w:val="00BE03A4"/>
    <w:rsid w:val="00BF0929"/>
    <w:rsid w:val="00C15BC9"/>
    <w:rsid w:val="00C24198"/>
    <w:rsid w:val="00C375C2"/>
    <w:rsid w:val="00C4376E"/>
    <w:rsid w:val="00C6554A"/>
    <w:rsid w:val="00CA416F"/>
    <w:rsid w:val="00CC727F"/>
    <w:rsid w:val="00CF072C"/>
    <w:rsid w:val="00CF1C49"/>
    <w:rsid w:val="00D0065D"/>
    <w:rsid w:val="00D07FE0"/>
    <w:rsid w:val="00D23583"/>
    <w:rsid w:val="00D46456"/>
    <w:rsid w:val="00D52707"/>
    <w:rsid w:val="00D555AB"/>
    <w:rsid w:val="00DA16C4"/>
    <w:rsid w:val="00DB2164"/>
    <w:rsid w:val="00DB488D"/>
    <w:rsid w:val="00DF4C19"/>
    <w:rsid w:val="00E048E2"/>
    <w:rsid w:val="00E24644"/>
    <w:rsid w:val="00E5387B"/>
    <w:rsid w:val="00E72983"/>
    <w:rsid w:val="00E804D6"/>
    <w:rsid w:val="00E92FDE"/>
    <w:rsid w:val="00EA3424"/>
    <w:rsid w:val="00EA7F26"/>
    <w:rsid w:val="00ED18CE"/>
    <w:rsid w:val="00ED7C44"/>
    <w:rsid w:val="00EE5B8C"/>
    <w:rsid w:val="00EE6DFF"/>
    <w:rsid w:val="00F03D99"/>
    <w:rsid w:val="00F11C69"/>
    <w:rsid w:val="00F133FE"/>
    <w:rsid w:val="00F52FAB"/>
    <w:rsid w:val="00F61C5C"/>
    <w:rsid w:val="00F63058"/>
    <w:rsid w:val="00F7134D"/>
    <w:rsid w:val="00F75419"/>
    <w:rsid w:val="00F83662"/>
    <w:rsid w:val="00F86B7B"/>
    <w:rsid w:val="00F9540B"/>
    <w:rsid w:val="00FB5D4E"/>
    <w:rsid w:val="00FC1EBA"/>
    <w:rsid w:val="00FC5D81"/>
    <w:rsid w:val="00FD1A23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CB43A7-846A-44A5-B940-0D2E7CD3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C15BC9"/>
    <w:pPr>
      <w:spacing w:before="0" w:line="276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254</TotalTime>
  <Pages>5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2017-02-11T14:06:00Z</dcterms:created>
  <dcterms:modified xsi:type="dcterms:W3CDTF">2017-04-18T14:03:00Z</dcterms:modified>
</cp:coreProperties>
</file>